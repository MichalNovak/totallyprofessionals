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85" w:rsidRPr="00CF2532" w:rsidRDefault="00CF2532" w:rsidP="00CF2532">
      <w:pPr>
        <w:jc w:val="center"/>
        <w:rPr>
          <w:b/>
          <w:sz w:val="36"/>
          <w:szCs w:val="36"/>
        </w:rPr>
      </w:pPr>
      <w:r w:rsidRPr="00CF2532">
        <w:rPr>
          <w:b/>
          <w:sz w:val="36"/>
          <w:szCs w:val="36"/>
        </w:rPr>
        <w:t>Sprint r</w:t>
      </w:r>
      <w:r w:rsidR="00C93A40" w:rsidRPr="00CF2532">
        <w:rPr>
          <w:b/>
          <w:sz w:val="36"/>
          <w:szCs w:val="36"/>
        </w:rPr>
        <w:t>eview</w:t>
      </w:r>
    </w:p>
    <w:p w:rsidR="00C93A40" w:rsidRDefault="00C93A40"/>
    <w:p w:rsidR="00C93A40" w:rsidRPr="00CF2532" w:rsidRDefault="00C93A40">
      <w:pPr>
        <w:rPr>
          <w:sz w:val="28"/>
          <w:szCs w:val="28"/>
        </w:rPr>
      </w:pPr>
      <w:r w:rsidRPr="00CF2532">
        <w:rPr>
          <w:sz w:val="28"/>
          <w:szCs w:val="28"/>
        </w:rPr>
        <w:t>Plánované cíle:</w:t>
      </w:r>
    </w:p>
    <w:p w:rsidR="00C93A40" w:rsidRDefault="00C93A40" w:rsidP="00C93A40">
      <w:pPr>
        <w:jc w:val="both"/>
      </w:pPr>
      <w:r>
        <w:t>Cílem pro tento sprint bylo nejprve</w:t>
      </w:r>
      <w:r w:rsidR="00E7621D">
        <w:t xml:space="preserve"> vytvořit základní dokumentaci k projektu a seznámit se s používanými nástroji (GitHub, SeeNowDo, mySQL, php). Poté v</w:t>
      </w:r>
      <w:r>
        <w:t>ytvořit databázi pro všechny skupiny uživatelů (admin</w:t>
      </w:r>
      <w:r w:rsidR="00946535">
        <w:t>istrátor</w:t>
      </w:r>
      <w:r>
        <w:t>, autor, recenzent, redaktor, user). Následně vytvoření přihlašovacího okna v php pro všechny zmíněné skupiny. Dále vytvoření jednotlivých GUI, které je přizpůsobeno každé skupině uživatelů a obsahuje různé funkčnosti.</w:t>
      </w:r>
    </w:p>
    <w:p w:rsidR="00C93A40" w:rsidRPr="00CF2532" w:rsidRDefault="00C93A40" w:rsidP="00C93A40">
      <w:pPr>
        <w:jc w:val="both"/>
        <w:rPr>
          <w:sz w:val="28"/>
          <w:szCs w:val="28"/>
        </w:rPr>
      </w:pPr>
      <w:r w:rsidRPr="00CF2532">
        <w:rPr>
          <w:sz w:val="28"/>
          <w:szCs w:val="28"/>
        </w:rPr>
        <w:t>Realizované výstupy:</w:t>
      </w:r>
    </w:p>
    <w:p w:rsidR="00671D03" w:rsidRDefault="00E7621D" w:rsidP="00C93A40">
      <w:pPr>
        <w:jc w:val="both"/>
      </w:pPr>
      <w:r>
        <w:t xml:space="preserve">Seznámení se s používanými nástroji a vytvoření dokumentace k projektu. </w:t>
      </w:r>
      <w:r w:rsidR="00C93A40">
        <w:t xml:space="preserve">Úspěšně jsme vytvořili databázi pro všechny již zmíněné skupiny v rámci daného času. </w:t>
      </w:r>
      <w:r>
        <w:t>Pokračovali jsme vytvořením přihlašovacího okna v php, které je s databází propojeno. Poté začali pracovat na GUI pro jednotlivé skupiny, ale dokončili jsme pouze GUI pro skupinu administrátorů.</w:t>
      </w:r>
    </w:p>
    <w:p w:rsidR="00D646A7" w:rsidRDefault="00D646A7" w:rsidP="00C93A40">
      <w:pPr>
        <w:jc w:val="both"/>
      </w:pPr>
    </w:p>
    <w:p w:rsidR="00D646A7" w:rsidRPr="00CF2532" w:rsidRDefault="00D646A7" w:rsidP="00C93A40">
      <w:pPr>
        <w:jc w:val="both"/>
        <w:rPr>
          <w:sz w:val="28"/>
          <w:szCs w:val="28"/>
        </w:rPr>
      </w:pPr>
      <w:r w:rsidRPr="00CF2532">
        <w:rPr>
          <w:sz w:val="28"/>
          <w:szCs w:val="28"/>
        </w:rPr>
        <w:t xml:space="preserve">Konkrétní průběh sprintu a použité metriky: </w:t>
      </w:r>
    </w:p>
    <w:p w:rsidR="00D646A7" w:rsidRDefault="00D646A7" w:rsidP="00C93A40">
      <w:pPr>
        <w:jc w:val="both"/>
      </w:pPr>
      <w:r>
        <w:t>Backlog – nemá z našeho pohledu momentálně význam, protože budeme přecházet z php na Joomla</w:t>
      </w:r>
    </w:p>
    <w:p w:rsidR="00D646A7" w:rsidRDefault="00D646A7" w:rsidP="00C93A40">
      <w:pPr>
        <w:jc w:val="both"/>
      </w:pPr>
      <w:r>
        <w:t>Burndown chart</w:t>
      </w:r>
    </w:p>
    <w:p w:rsidR="00D646A7" w:rsidRDefault="00D646A7" w:rsidP="00C93A40">
      <w:pPr>
        <w:jc w:val="both"/>
      </w:pPr>
      <w:r>
        <w:rPr>
          <w:noProof/>
          <w:lang w:eastAsia="cs-CZ"/>
        </w:rPr>
        <w:drawing>
          <wp:inline distT="0" distB="0" distL="0" distR="0" wp14:anchorId="78154815" wp14:editId="637B509A">
            <wp:extent cx="5760720" cy="401383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46A7" w:rsidRDefault="00D646A7">
      <w:r>
        <w:br w:type="page"/>
      </w:r>
    </w:p>
    <w:p w:rsidR="00D646A7" w:rsidRDefault="00D646A7" w:rsidP="00C93A40">
      <w:pPr>
        <w:jc w:val="both"/>
      </w:pPr>
      <w:r>
        <w:lastRenderedPageBreak/>
        <w:t>Náklady – 75 odpracovaných hodin</w:t>
      </w:r>
    </w:p>
    <w:p w:rsidR="00CF2532" w:rsidRDefault="00CF2532" w:rsidP="00C93A40">
      <w:pPr>
        <w:jc w:val="both"/>
      </w:pPr>
      <w:r>
        <w:t>Spokojenost – nízká, kvůli nedostačujícím výsledkům a neznalostem nástrojů</w:t>
      </w:r>
    </w:p>
    <w:p w:rsidR="00CF2532" w:rsidRDefault="00CF2532" w:rsidP="00C93A40">
      <w:pPr>
        <w:jc w:val="both"/>
      </w:pPr>
      <w:r>
        <w:t xml:space="preserve">Chybovost – vysoká, </w:t>
      </w:r>
      <w:r w:rsidR="00571658">
        <w:t>kvůli dostatečné neznalosti php</w:t>
      </w:r>
    </w:p>
    <w:p w:rsidR="00571658" w:rsidRDefault="00571658" w:rsidP="00C93A40">
      <w:pPr>
        <w:jc w:val="both"/>
      </w:pPr>
    </w:p>
    <w:p w:rsidR="00CF2532" w:rsidRPr="00CF2532" w:rsidRDefault="00CF2532" w:rsidP="00C93A40">
      <w:pPr>
        <w:jc w:val="both"/>
        <w:rPr>
          <w:sz w:val="28"/>
          <w:szCs w:val="28"/>
        </w:rPr>
      </w:pPr>
      <w:r w:rsidRPr="00CF2532">
        <w:rPr>
          <w:sz w:val="28"/>
          <w:szCs w:val="28"/>
        </w:rPr>
        <w:t>Návrh a priorita práce pro následující sprint:</w:t>
      </w:r>
    </w:p>
    <w:p w:rsidR="007423E5" w:rsidRDefault="00CF2532" w:rsidP="00C93A40">
      <w:pPr>
        <w:jc w:val="both"/>
      </w:pPr>
      <w:r>
        <w:t>Navrhuji zanechání php a přechod na jednodušší nástroj, který nabízí editační režim a možnost instalace přídavných modulů např. Jo</w:t>
      </w:r>
      <w:r w:rsidR="00B36257">
        <w:t>omla. V další sprintu bude prio</w:t>
      </w:r>
      <w:r>
        <w:t>rit</w:t>
      </w:r>
      <w:r w:rsidR="00B36257">
        <w:t>o</w:t>
      </w:r>
      <w:r>
        <w:t xml:space="preserve">u rychle se seznámit s Joomla a </w:t>
      </w:r>
      <w:r w:rsidR="00B36257">
        <w:t>začít pracovat na projektu od začátku. Důležité bude dobře navrhnout user stories a</w:t>
      </w:r>
      <w:r w:rsidR="00085FE2">
        <w:t xml:space="preserve"> začít pracovat jako TÝM</w:t>
      </w:r>
      <w:bookmarkStart w:id="0" w:name="_GoBack"/>
      <w:bookmarkEnd w:id="0"/>
      <w:r w:rsidR="00B36257">
        <w:t>.</w:t>
      </w:r>
    </w:p>
    <w:sectPr w:rsidR="00742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40"/>
    <w:rsid w:val="00085FE2"/>
    <w:rsid w:val="00571658"/>
    <w:rsid w:val="00671D03"/>
    <w:rsid w:val="007423E5"/>
    <w:rsid w:val="00946535"/>
    <w:rsid w:val="00B36257"/>
    <w:rsid w:val="00C93A40"/>
    <w:rsid w:val="00CF2532"/>
    <w:rsid w:val="00D646A7"/>
    <w:rsid w:val="00E7621D"/>
    <w:rsid w:val="00E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7852"/>
  <w15:chartTrackingRefBased/>
  <w15:docId w15:val="{037ECC3E-5F6D-4B15-AB0F-DD560696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392B7B95</Template>
  <TotalTime>44</TotalTime>
  <Pages>2</Pages>
  <Words>218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Klaus</dc:creator>
  <cp:keywords/>
  <dc:description/>
  <cp:lastModifiedBy>Martin Klaus</cp:lastModifiedBy>
  <cp:revision>7</cp:revision>
  <dcterms:created xsi:type="dcterms:W3CDTF">2017-11-20T08:53:00Z</dcterms:created>
  <dcterms:modified xsi:type="dcterms:W3CDTF">2017-11-20T09:59:00Z</dcterms:modified>
</cp:coreProperties>
</file>