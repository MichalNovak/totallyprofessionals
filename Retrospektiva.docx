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D85" w:rsidRPr="00C675F1" w:rsidRDefault="00C675F1" w:rsidP="00C675F1">
      <w:pPr>
        <w:jc w:val="center"/>
        <w:rPr>
          <w:b/>
          <w:sz w:val="36"/>
          <w:szCs w:val="36"/>
        </w:rPr>
      </w:pPr>
      <w:r w:rsidRPr="00C675F1">
        <w:rPr>
          <w:b/>
          <w:sz w:val="36"/>
          <w:szCs w:val="36"/>
        </w:rPr>
        <w:t>Retrospektiva</w:t>
      </w:r>
    </w:p>
    <w:p w:rsidR="00C675F1" w:rsidRDefault="00C675F1">
      <w:r>
        <w:t>Návrh na zlepšení popsán na konci review.</w:t>
      </w:r>
    </w:p>
    <w:p w:rsidR="00C675F1" w:rsidRPr="00C675F1" w:rsidRDefault="00C675F1">
      <w:pPr>
        <w:rPr>
          <w:sz w:val="28"/>
          <w:szCs w:val="28"/>
        </w:rPr>
      </w:pPr>
      <w:r w:rsidRPr="00C675F1">
        <w:rPr>
          <w:sz w:val="28"/>
          <w:szCs w:val="28"/>
        </w:rPr>
        <w:t>Doporučený průběh</w:t>
      </w:r>
    </w:p>
    <w:p w:rsidR="00C675F1" w:rsidRDefault="00C675F1">
      <w:r>
        <w:t>V čem pokračovat – ve snaze dokončit projekt</w:t>
      </w:r>
    </w:p>
    <w:p w:rsidR="00C675F1" w:rsidRDefault="00C675F1">
      <w:r>
        <w:t>S čím začít – kompletní přechod na Joomla</w:t>
      </w:r>
      <w:r w:rsidR="0086650F">
        <w:t>, naučení se nástrojů</w:t>
      </w:r>
    </w:p>
    <w:p w:rsidR="00C675F1" w:rsidRDefault="00C675F1">
      <w:r>
        <w:t>S čím skončit – ukončit práci v php</w:t>
      </w:r>
    </w:p>
    <w:p w:rsidR="00C675F1" w:rsidRDefault="00C675F1">
      <w:r>
        <w:t>Co posílit – komunikaci v týmu, tvorbu user stories</w:t>
      </w:r>
      <w:bookmarkStart w:id="0" w:name="_GoBack"/>
      <w:bookmarkEnd w:id="0"/>
    </w:p>
    <w:p w:rsidR="00C675F1" w:rsidRDefault="0086650F">
      <w:r>
        <w:t>Co utlumit – zbytečné zasekávání se na neznalosti používaných nástrojů</w:t>
      </w:r>
    </w:p>
    <w:p w:rsidR="00C675F1" w:rsidRDefault="00C675F1"/>
    <w:sectPr w:rsidR="00C67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F1"/>
    <w:rsid w:val="0086650F"/>
    <w:rsid w:val="00C30F4F"/>
    <w:rsid w:val="00C675F1"/>
    <w:rsid w:val="00E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C7C"/>
  <w15:chartTrackingRefBased/>
  <w15:docId w15:val="{853252AC-D991-4379-AA3E-059FC6DF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392B7B95</Template>
  <TotalTime>19</TotalTime>
  <Pages>1</Pages>
  <Words>49</Words>
  <Characters>293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Klaus</dc:creator>
  <cp:keywords/>
  <dc:description/>
  <cp:lastModifiedBy>Martin Klaus</cp:lastModifiedBy>
  <cp:revision>3</cp:revision>
  <dcterms:created xsi:type="dcterms:W3CDTF">2017-11-20T09:40:00Z</dcterms:created>
  <dcterms:modified xsi:type="dcterms:W3CDTF">2017-11-20T09:59:00Z</dcterms:modified>
</cp:coreProperties>
</file>